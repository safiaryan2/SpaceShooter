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1B8274EE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75C82D65" w14:textId="18F1F706" w:rsidR="003E1D56" w:rsidRDefault="002445DF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447DE918" wp14:editId="7B92CDBA">
                          <wp:simplePos x="0" y="0"/>
                          <wp:positionH relativeFrom="column">
                            <wp:posOffset>1148443</wp:posOffset>
                          </wp:positionH>
                          <wp:positionV relativeFrom="paragraph">
                            <wp:posOffset>195944</wp:posOffset>
                          </wp:positionV>
                          <wp:extent cx="3546021" cy="1616438"/>
                          <wp:effectExtent l="0" t="0" r="16510" b="2222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546021" cy="16164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EC4FC5" w14:textId="1CAF5524" w:rsidR="00881180" w:rsidRDefault="002445DF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noProof/>
                                          <w:sz w:val="28"/>
                                          <w:szCs w:val="28"/>
                                        </w:rPr>
                                        <w:drawing>
                                          <wp:inline distT="0" distB="0" distL="0" distR="0" wp14:anchorId="0D620924" wp14:editId="353F7772">
                                            <wp:extent cx="1415143" cy="1524730"/>
                                            <wp:effectExtent l="0" t="0" r="0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430414" cy="15411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FBD2BBC" w14:textId="16A929CC" w:rsidR="00881180" w:rsidRPr="003E1D56" w:rsidRDefault="00881180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47DE91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90.45pt;margin-top:15.45pt;width:279.2pt;height:12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">
                          <v:textbox>
                            <w:txbxContent>
                              <w:p w14:paraId="77EC4FC5" w14:textId="1CAF5524" w:rsidR="00881180" w:rsidRDefault="002445DF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</w:rPr>
                                  <w:drawing>
                                    <wp:inline distT="0" distB="0" distL="0" distR="0" wp14:anchorId="0D620924" wp14:editId="353F7772">
                                      <wp:extent cx="1415143" cy="1524730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30414" cy="154118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FBD2BBC" w14:textId="16A929CC" w:rsidR="00881180" w:rsidRPr="003E1D56" w:rsidRDefault="00881180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DF6506">
                  <w:rPr>
                    <w:rFonts w:asciiTheme="majorHAnsi" w:eastAsiaTheme="majorEastAsia" w:hAnsiTheme="majorHAnsi" w:cstheme="majorBidi"/>
                    <w:caps/>
                  </w:rPr>
                  <w:t>A.T.S</w:t>
                </w:r>
                <w:r w:rsidR="00721115">
                  <w:rPr>
                    <w:rFonts w:asciiTheme="majorHAnsi" w:eastAsiaTheme="majorEastAsia" w:hAnsiTheme="majorHAnsi" w:cstheme="majorBidi"/>
                    <w:caps/>
                  </w:rPr>
                  <w:t xml:space="preserve"> studios</w:t>
                </w:r>
                <w:r w:rsidR="001B6998">
                  <w:rPr>
                    <w:rFonts w:asciiTheme="majorHAnsi" w:eastAsiaTheme="majorEastAsia" w:hAnsiTheme="majorHAnsi" w:cstheme="majorBidi"/>
                    <w:caps/>
                  </w:rPr>
                  <w:t xml:space="preserve"> </w:t>
                </w:r>
              </w:p>
            </w:tc>
          </w:tr>
          <w:tr w:rsidR="003E1D56" w14:paraId="1E0C2C96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6CC7E0A" w14:textId="250BEF56" w:rsidR="003E1D56" w:rsidRDefault="0099727D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shooter with 3 levels and multiple bullets</w:t>
                    </w:r>
                  </w:p>
                </w:tc>
              </w:sdtContent>
            </w:sdt>
          </w:tr>
          <w:tr w:rsidR="003E1D56" w14:paraId="1B04BA7D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54174025" w14:textId="77777777" w:rsidR="003E1D56" w:rsidRPr="003E1D56" w:rsidRDefault="00040C56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21115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Game Design Document</w:t>
                    </w:r>
                  </w:sdtContent>
                </w:sdt>
              </w:p>
            </w:tc>
          </w:tr>
          <w:tr w:rsidR="003E1D56" w14:paraId="778CB64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73083B" w14:textId="77777777" w:rsidR="003E1D56" w:rsidRDefault="003E1D56">
                <w:pPr>
                  <w:pStyle w:val="NoSpacing"/>
                  <w:jc w:val="center"/>
                </w:pPr>
              </w:p>
              <w:p w14:paraId="1B0F8977" w14:textId="77777777" w:rsidR="003E1D56" w:rsidRDefault="003E1D56">
                <w:pPr>
                  <w:pStyle w:val="NoSpacing"/>
                  <w:jc w:val="center"/>
                </w:pPr>
              </w:p>
              <w:p w14:paraId="3E195F64" w14:textId="77777777" w:rsidR="003E1D56" w:rsidRDefault="003E1D56">
                <w:pPr>
                  <w:pStyle w:val="NoSpacing"/>
                  <w:jc w:val="center"/>
                </w:pPr>
              </w:p>
              <w:p w14:paraId="6E6D4BE7" w14:textId="77777777" w:rsidR="003E1D56" w:rsidRDefault="003E1D56">
                <w:pPr>
                  <w:pStyle w:val="NoSpacing"/>
                  <w:jc w:val="center"/>
                </w:pPr>
              </w:p>
              <w:p w14:paraId="7205CF2E" w14:textId="77777777" w:rsidR="003E1D56" w:rsidRDefault="003E1D56">
                <w:pPr>
                  <w:pStyle w:val="NoSpacing"/>
                  <w:jc w:val="center"/>
                </w:pPr>
              </w:p>
              <w:p w14:paraId="63EA1810" w14:textId="77777777" w:rsidR="003E1D56" w:rsidRDefault="003E1D56">
                <w:pPr>
                  <w:pStyle w:val="NoSpacing"/>
                  <w:jc w:val="center"/>
                </w:pPr>
              </w:p>
              <w:p w14:paraId="26A9FD7F" w14:textId="77777777" w:rsidR="003E1D56" w:rsidRDefault="003E1D56">
                <w:pPr>
                  <w:pStyle w:val="NoSpacing"/>
                  <w:jc w:val="center"/>
                </w:pPr>
              </w:p>
              <w:p w14:paraId="626EC940" w14:textId="77777777" w:rsidR="003E1D56" w:rsidRDefault="003E1D56">
                <w:pPr>
                  <w:pStyle w:val="NoSpacing"/>
                  <w:jc w:val="center"/>
                </w:pPr>
              </w:p>
              <w:p w14:paraId="4F2B8D77" w14:textId="562D8F57" w:rsidR="003E1D56" w:rsidRPr="003E1D56" w:rsidRDefault="00783A1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#2</w:t>
                </w:r>
              </w:p>
              <w:p w14:paraId="54DEF9AD" w14:textId="77777777" w:rsidR="003E1D56" w:rsidRDefault="003E1D56">
                <w:pPr>
                  <w:pStyle w:val="NoSpacing"/>
                  <w:jc w:val="center"/>
                </w:pPr>
              </w:p>
              <w:p w14:paraId="091D4DD3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E47B20">
                  <w:t xml:space="preserve">2017 </w:t>
                </w:r>
                <w:r>
                  <w:t xml:space="preserve">by </w:t>
                </w:r>
                <w:r w:rsidR="00E47B20">
                  <w:t>Saftaral</w:t>
                </w:r>
                <w:r>
                  <w:t xml:space="preserve"> </w:t>
                </w:r>
                <w:r w:rsidR="00863A9B">
                  <w:t>Studios</w:t>
                </w:r>
                <w:r>
                  <w:t>.</w:t>
                </w:r>
              </w:p>
              <w:p w14:paraId="443F4150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49B9739A" w14:textId="77777777" w:rsidR="003E1D56" w:rsidRDefault="003E1D56">
                <w:pPr>
                  <w:pStyle w:val="NoSpacing"/>
                  <w:jc w:val="center"/>
                </w:pPr>
              </w:p>
              <w:p w14:paraId="6A94B71B" w14:textId="77777777" w:rsidR="003E1D56" w:rsidRDefault="003E1D56">
                <w:pPr>
                  <w:pStyle w:val="NoSpacing"/>
                  <w:jc w:val="center"/>
                </w:pPr>
              </w:p>
              <w:p w14:paraId="664170AE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1B92DA5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6C3A81CF" w14:textId="77777777" w:rsidR="003E1D56" w:rsidRPr="003E1D56" w:rsidRDefault="00863A9B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Safi Ullah Tanvir, Tarunjit Singh, Alnoor Sultan</w:t>
                    </w:r>
                  </w:p>
                </w:tc>
              </w:sdtContent>
            </w:sdt>
          </w:tr>
          <w:tr w:rsidR="003E1D56" w14:paraId="55758E6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BCDE92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19E5B3C2" w14:textId="7CD15B0D" w:rsidR="003E1D56" w:rsidRDefault="003E1D56"/>
        <w:p w14:paraId="1C2DC9E2" w14:textId="4BEB4FB4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562C2387" w14:textId="77777777">
            <w:tc>
              <w:tcPr>
                <w:tcW w:w="5000" w:type="pct"/>
              </w:tcPr>
              <w:p w14:paraId="5743915B" w14:textId="5FABC496" w:rsidR="003E1D56" w:rsidRPr="003E1D56" w:rsidRDefault="00783A1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07</w:t>
                </w:r>
                <w:r w:rsidRPr="00783A1A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 xml:space="preserve"> October</w:t>
                </w:r>
                <w:r w:rsidR="00794358">
                  <w:rPr>
                    <w:sz w:val="24"/>
                    <w:szCs w:val="24"/>
                  </w:rPr>
                  <w:t>, 2017</w:t>
                </w:r>
              </w:p>
            </w:tc>
          </w:tr>
        </w:tbl>
        <w:p w14:paraId="765BD937" w14:textId="77777777" w:rsidR="003E1D56" w:rsidRDefault="003E1D56"/>
        <w:p w14:paraId="3CA917C1" w14:textId="77777777" w:rsidR="003E1D56" w:rsidRDefault="003E1D56">
          <w:r>
            <w:br w:type="page"/>
          </w:r>
        </w:p>
      </w:sdtContent>
    </w:sdt>
    <w:p w14:paraId="3E011BDC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7051667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968B1B" w14:textId="77777777" w:rsidR="009B5AA4" w:rsidRDefault="009B5AA4">
          <w:pPr>
            <w:pStyle w:val="TOCHeading"/>
          </w:pPr>
          <w:r>
            <w:t>Table of Contents</w:t>
          </w:r>
        </w:p>
        <w:p w14:paraId="5E67D671" w14:textId="6B8F05E0" w:rsidR="00EF733F" w:rsidRDefault="009B5AA4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876644" w:history="1">
            <w:r w:rsidR="00EF733F" w:rsidRPr="002D25FA">
              <w:rPr>
                <w:rStyle w:val="Hyperlink"/>
                <w:noProof/>
              </w:rPr>
              <w:t>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Game Overview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_Toc493876644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5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509AA503" w14:textId="0C1CA90E" w:rsidR="00EF733F" w:rsidRDefault="00040C5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45" w:history="1">
            <w:r w:rsidR="00EF733F" w:rsidRPr="002D25FA">
              <w:rPr>
                <w:rStyle w:val="Hyperlink"/>
                <w:noProof/>
              </w:rPr>
              <w:t>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Game Play Mechanics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_Toc493876645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5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57B93683" w14:textId="143C5CC4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46" w:history="1">
            <w:r w:rsidR="00EF733F" w:rsidRPr="002D25FA">
              <w:rPr>
                <w:rStyle w:val="Hyperlink"/>
                <w:noProof/>
              </w:rPr>
              <w:t>III.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Camera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_Toc493876646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5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776D11EF" w14:textId="01E8A851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47" w:history="1">
            <w:r w:rsidR="00EF733F" w:rsidRPr="002D25FA">
              <w:rPr>
                <w:rStyle w:val="Hyperlink"/>
                <w:noProof/>
              </w:rPr>
              <w:t>IV.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Controls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_Toc493876647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5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2E55EF91" w14:textId="19A3B956" w:rsidR="00EF733F" w:rsidRDefault="00040C5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48" w:history="1">
            <w:r w:rsidR="00EF733F" w:rsidRPr="002D25FA">
              <w:rPr>
                <w:rStyle w:val="Hyperlink"/>
                <w:noProof/>
              </w:rPr>
              <w:t>V.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Saving and Loading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_Toc493876648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5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31D45D53" w14:textId="1FC8E939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49" w:history="1">
            <w:r w:rsidR="00EF733F" w:rsidRPr="002D25FA">
              <w:rPr>
                <w:rStyle w:val="Hyperlink"/>
                <w:noProof/>
              </w:rPr>
              <w:t>VI.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Interface Sketch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_Toc493876649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5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3B0D1637" w14:textId="27939298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0" w:history="1">
            <w:r w:rsidR="00EF733F" w:rsidRPr="002D25FA">
              <w:rPr>
                <w:rStyle w:val="Hyperlink"/>
                <w:noProof/>
              </w:rPr>
              <w:t>VII.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Menu and Screen Descriptions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_Toc493876650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5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001A0663" w14:textId="2FB0DCD0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1" w:history="1">
            <w:r w:rsidR="00EF733F" w:rsidRPr="002D25FA">
              <w:rPr>
                <w:rStyle w:val="Hyperlink"/>
                <w:noProof/>
              </w:rPr>
              <w:t>VIII.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Game World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_Toc493876651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6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0173C59B" w14:textId="01D649B5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2" w:history="1">
            <w:r w:rsidR="00EF733F" w:rsidRPr="002D25FA">
              <w:rPr>
                <w:rStyle w:val="Hyperlink"/>
                <w:noProof/>
              </w:rPr>
              <w:t>IX.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Levels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_Toc493876652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6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51708348" w14:textId="0DADE698" w:rsidR="00EF733F" w:rsidRDefault="00040C5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3" w:history="1">
            <w:r w:rsidR="00EF733F" w:rsidRPr="002D25FA">
              <w:rPr>
                <w:rStyle w:val="Hyperlink"/>
                <w:noProof/>
              </w:rPr>
              <w:t>X.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Game Progression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_Toc493876653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6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64693D4E" w14:textId="78C2E329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4" w:history="1">
            <w:r w:rsidR="00EF733F" w:rsidRPr="002D25FA">
              <w:rPr>
                <w:rStyle w:val="Hyperlink"/>
                <w:noProof/>
              </w:rPr>
              <w:t>XI.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Characters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_Toc493876654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6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3461B7D2" w14:textId="74E6C493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5" w:history="1">
            <w:r w:rsidR="00EF733F" w:rsidRPr="002D25FA">
              <w:rPr>
                <w:rStyle w:val="Hyperlink"/>
                <w:noProof/>
              </w:rPr>
              <w:t>XII.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Non-player Characters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_Toc493876655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6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23D5CF01" w14:textId="1D8BEA00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6" w:history="1">
            <w:r w:rsidR="00EF733F" w:rsidRPr="002D25FA">
              <w:rPr>
                <w:rStyle w:val="Hyperlink"/>
                <w:noProof/>
              </w:rPr>
              <w:t>XIII.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Enemies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_Toc493876656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6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5C73196D" w14:textId="77A85573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7" w:history="1">
            <w:r w:rsidR="00EF733F" w:rsidRPr="002D25FA">
              <w:rPr>
                <w:rStyle w:val="Hyperlink"/>
                <w:noProof/>
              </w:rPr>
              <w:t>XIV.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Weapons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_Toc493876657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6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46A3500D" w14:textId="0983D7B5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8" w:history="1">
            <w:r w:rsidR="00EF733F" w:rsidRPr="002D25FA">
              <w:rPr>
                <w:rStyle w:val="Hyperlink"/>
                <w:noProof/>
              </w:rPr>
              <w:t>XV.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Items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_Toc493876658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6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0242DA51" w14:textId="7C1576A8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59" w:history="1">
            <w:r w:rsidR="00EF733F" w:rsidRPr="002D25FA">
              <w:rPr>
                <w:rStyle w:val="Hyperlink"/>
                <w:noProof/>
              </w:rPr>
              <w:t>XVI.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Abilities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_Toc493876659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59BE15DD" w14:textId="3B61E6A6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0" w:history="1">
            <w:r w:rsidR="00EF733F" w:rsidRPr="002D25FA">
              <w:rPr>
                <w:rStyle w:val="Hyperlink"/>
                <w:noProof/>
              </w:rPr>
              <w:t>XVII.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Vehicles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_Toc493876660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6C59A137" w14:textId="01F027DE" w:rsidR="00EF733F" w:rsidRDefault="00040C56">
          <w:pPr>
            <w:pStyle w:val="TOC1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1" w:history="1">
            <w:r w:rsidR="00EF733F" w:rsidRPr="002D25FA">
              <w:rPr>
                <w:rStyle w:val="Hyperlink"/>
                <w:noProof/>
              </w:rPr>
              <w:t>XVIII.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Script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_Toc493876661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458ABB55" w14:textId="2010CF0C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2" w:history="1">
            <w:r w:rsidR="00EF733F" w:rsidRPr="002D25FA">
              <w:rPr>
                <w:rStyle w:val="Hyperlink"/>
                <w:noProof/>
              </w:rPr>
              <w:t>XIX.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Scoring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_Toc493876662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76418B8F" w14:textId="3FC09B15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3" w:history="1">
            <w:r w:rsidR="00EF733F" w:rsidRPr="002D25FA">
              <w:rPr>
                <w:rStyle w:val="Hyperlink"/>
                <w:noProof/>
              </w:rPr>
              <w:t>XX.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Puzzles/Mini-games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_Toc493876663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4B93EB6E" w14:textId="26751B57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4" w:history="1">
            <w:r w:rsidR="00EF733F" w:rsidRPr="002D25FA">
              <w:rPr>
                <w:rStyle w:val="Hyperlink"/>
                <w:noProof/>
              </w:rPr>
              <w:t>XXI.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Bonuses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_Toc493876664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04BBA5D1" w14:textId="2CBAE6E8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5" w:history="1">
            <w:r w:rsidR="00EF733F" w:rsidRPr="002D25FA">
              <w:rPr>
                <w:rStyle w:val="Hyperlink"/>
                <w:noProof/>
              </w:rPr>
              <w:t>XXII.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Cheat Codes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_Toc493876665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2DD50803" w14:textId="2A6B65D4" w:rsidR="00EF733F" w:rsidRDefault="00040C56">
          <w:pPr>
            <w:pStyle w:val="TOC1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6" w:history="1">
            <w:r w:rsidR="00EF733F" w:rsidRPr="002D25FA">
              <w:rPr>
                <w:rStyle w:val="Hyperlink"/>
                <w:noProof/>
              </w:rPr>
              <w:t>XXIII.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Sound Index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_Toc493876666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60A120B2" w14:textId="2EEB061A" w:rsidR="00EF733F" w:rsidRDefault="00040C56">
          <w:pPr>
            <w:pStyle w:val="TOC1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7" w:history="1">
            <w:r w:rsidR="00EF733F" w:rsidRPr="002D25FA">
              <w:rPr>
                <w:rStyle w:val="Hyperlink"/>
                <w:noProof/>
              </w:rPr>
              <w:t>XXIV.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Story Index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_Toc493876667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2070430E" w14:textId="37CBCBFF" w:rsidR="00EF733F" w:rsidRDefault="00040C56">
          <w:pPr>
            <w:pStyle w:val="TOC1"/>
            <w:tabs>
              <w:tab w:val="left" w:pos="66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8" w:history="1">
            <w:r w:rsidR="00EF733F" w:rsidRPr="002D25FA">
              <w:rPr>
                <w:rStyle w:val="Hyperlink"/>
                <w:noProof/>
              </w:rPr>
              <w:t>XXV.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Art / Multimedia Index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_Toc493876668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7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0DC92344" w14:textId="3BBFB31C" w:rsidR="00EF733F" w:rsidRDefault="00040C56">
          <w:pPr>
            <w:pStyle w:val="TOC1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69" w:history="1">
            <w:r w:rsidR="00EF733F" w:rsidRPr="002D25FA">
              <w:rPr>
                <w:rStyle w:val="Hyperlink"/>
                <w:noProof/>
              </w:rPr>
              <w:t>XXVI.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Design Notes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_Toc493876669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8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785A9D80" w14:textId="5A54A275" w:rsidR="00EF733F" w:rsidRDefault="00040C56">
          <w:pPr>
            <w:pStyle w:val="TOC1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93876670" w:history="1">
            <w:r w:rsidR="00EF733F" w:rsidRPr="002D25FA">
              <w:rPr>
                <w:rStyle w:val="Hyperlink"/>
                <w:noProof/>
              </w:rPr>
              <w:t>XXVII.</w:t>
            </w:r>
            <w:r w:rsidR="00EF733F">
              <w:rPr>
                <w:noProof/>
                <w:lang w:val="en-US" w:eastAsia="en-US"/>
              </w:rPr>
              <w:tab/>
            </w:r>
            <w:r w:rsidR="00EF733F" w:rsidRPr="002D25FA">
              <w:rPr>
                <w:rStyle w:val="Hyperlink"/>
                <w:noProof/>
              </w:rPr>
              <w:t>Future Features</w:t>
            </w:r>
            <w:r w:rsidR="00EF733F">
              <w:rPr>
                <w:noProof/>
                <w:webHidden/>
              </w:rPr>
              <w:tab/>
            </w:r>
            <w:r w:rsidR="00EF733F">
              <w:rPr>
                <w:noProof/>
                <w:webHidden/>
              </w:rPr>
              <w:fldChar w:fldCharType="begin"/>
            </w:r>
            <w:r w:rsidR="00EF733F">
              <w:rPr>
                <w:noProof/>
                <w:webHidden/>
              </w:rPr>
              <w:instrText xml:space="preserve"> PAGEREF _Toc493876670 \h </w:instrText>
            </w:r>
            <w:r w:rsidR="00EF733F">
              <w:rPr>
                <w:noProof/>
                <w:webHidden/>
              </w:rPr>
            </w:r>
            <w:r w:rsidR="00EF733F">
              <w:rPr>
                <w:noProof/>
                <w:webHidden/>
              </w:rPr>
              <w:fldChar w:fldCharType="separate"/>
            </w:r>
            <w:r w:rsidR="00EF733F">
              <w:rPr>
                <w:noProof/>
                <w:webHidden/>
              </w:rPr>
              <w:t>8</w:t>
            </w:r>
            <w:r w:rsidR="00EF733F">
              <w:rPr>
                <w:noProof/>
                <w:webHidden/>
              </w:rPr>
              <w:fldChar w:fldCharType="end"/>
            </w:r>
          </w:hyperlink>
        </w:p>
        <w:p w14:paraId="69492CCF" w14:textId="24369E69" w:rsidR="009B5AA4" w:rsidRDefault="009B5AA4">
          <w:r>
            <w:rPr>
              <w:b/>
              <w:bCs/>
              <w:noProof/>
            </w:rPr>
            <w:fldChar w:fldCharType="end"/>
          </w:r>
        </w:p>
      </w:sdtContent>
    </w:sdt>
    <w:p w14:paraId="3748E142" w14:textId="77777777" w:rsidR="00A52275" w:rsidRDefault="00A52275" w:rsidP="009A4D42">
      <w:pPr>
        <w:jc w:val="center"/>
        <w:rPr>
          <w:b/>
          <w:sz w:val="24"/>
          <w:szCs w:val="24"/>
          <w:u w:val="single"/>
        </w:rPr>
      </w:pPr>
    </w:p>
    <w:p w14:paraId="481B7A2B" w14:textId="77777777" w:rsidR="008C6B2D" w:rsidRDefault="008C6B2D" w:rsidP="00686D09">
      <w:pPr>
        <w:jc w:val="right"/>
        <w:rPr>
          <w:sz w:val="24"/>
          <w:szCs w:val="24"/>
        </w:rPr>
      </w:pPr>
    </w:p>
    <w:p w14:paraId="612A9D15" w14:textId="77777777" w:rsidR="00BF4089" w:rsidRDefault="009F6693" w:rsidP="005C6BF9">
      <w:pPr>
        <w:pStyle w:val="Heading1"/>
        <w:numPr>
          <w:ilvl w:val="0"/>
          <w:numId w:val="2"/>
        </w:numPr>
      </w:pPr>
      <w:bookmarkStart w:id="0" w:name="_Toc493876644"/>
      <w:r w:rsidRPr="008C6B2D">
        <w:t>Game Overview</w:t>
      </w:r>
      <w:bookmarkEnd w:id="0"/>
      <w:r w:rsidR="00BF4089">
        <w:t xml:space="preserve"> </w:t>
      </w:r>
    </w:p>
    <w:p w14:paraId="3AD92A30" w14:textId="3AC26DCE" w:rsidR="009A4D42" w:rsidRDefault="009A4D42" w:rsidP="00BF4089">
      <w:pPr>
        <w:pStyle w:val="ListParagraph"/>
        <w:rPr>
          <w:i/>
          <w:sz w:val="24"/>
          <w:szCs w:val="24"/>
        </w:rPr>
      </w:pPr>
    </w:p>
    <w:p w14:paraId="3BFF9C87" w14:textId="1F142F37" w:rsidR="003B4FB0" w:rsidRPr="00A63509" w:rsidRDefault="00A63509" w:rsidP="00BF4089">
      <w:pPr>
        <w:pStyle w:val="ListParagraph"/>
        <w:rPr>
          <w:sz w:val="24"/>
          <w:szCs w:val="24"/>
        </w:rPr>
      </w:pPr>
      <w:r w:rsidRPr="00A63509">
        <w:rPr>
          <w:sz w:val="24"/>
          <w:szCs w:val="24"/>
        </w:rPr>
        <w:t>Player</w:t>
      </w:r>
      <w:r>
        <w:rPr>
          <w:sz w:val="24"/>
          <w:szCs w:val="24"/>
        </w:rPr>
        <w:t xml:space="preserve"> is flying a space ship armed with bullets and the goal is to destroy </w:t>
      </w:r>
      <w:r w:rsidR="003B4FB0">
        <w:rPr>
          <w:sz w:val="24"/>
          <w:szCs w:val="24"/>
        </w:rPr>
        <w:t xml:space="preserve">enemies </w:t>
      </w:r>
      <w:r w:rsidR="001E1380">
        <w:rPr>
          <w:sz w:val="24"/>
          <w:szCs w:val="24"/>
        </w:rPr>
        <w:t>to</w:t>
      </w:r>
      <w:r w:rsidR="003B4FB0">
        <w:rPr>
          <w:sz w:val="24"/>
          <w:szCs w:val="24"/>
        </w:rPr>
        <w:t xml:space="preserve"> progress to next level. </w:t>
      </w:r>
    </w:p>
    <w:p w14:paraId="38343B12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46CAEDE4" w14:textId="77777777" w:rsidR="009F6693" w:rsidRPr="008C6B2D" w:rsidRDefault="009F6693" w:rsidP="005C6BF9">
      <w:pPr>
        <w:pStyle w:val="Heading1"/>
        <w:numPr>
          <w:ilvl w:val="0"/>
          <w:numId w:val="2"/>
        </w:numPr>
      </w:pPr>
      <w:bookmarkStart w:id="1" w:name="_Toc493876645"/>
      <w:r w:rsidRPr="008C6B2D">
        <w:t>Game Play Mechanics</w:t>
      </w:r>
      <w:bookmarkEnd w:id="1"/>
    </w:p>
    <w:p w14:paraId="3FF03A3F" w14:textId="6349FC8C" w:rsidR="00FF7AAD" w:rsidRDefault="009148C4" w:rsidP="00FF7AAD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There are 3 levels in this game.</w:t>
      </w:r>
      <w:r w:rsidR="00FF7AAD">
        <w:rPr>
          <w:i/>
          <w:sz w:val="24"/>
          <w:szCs w:val="24"/>
        </w:rPr>
        <w:t xml:space="preserve"> After successfully finishing each level, the player will progress to the next level. After moving up a level, player’s ship gets more bullets to fire at enemies.</w:t>
      </w:r>
    </w:p>
    <w:p w14:paraId="2FA714B7" w14:textId="5752E7E3" w:rsidR="00686D09" w:rsidRPr="008C6B2D" w:rsidRDefault="00686D09" w:rsidP="00686D09">
      <w:pPr>
        <w:rPr>
          <w:b/>
          <w:sz w:val="24"/>
          <w:szCs w:val="24"/>
        </w:rPr>
      </w:pPr>
    </w:p>
    <w:p w14:paraId="37D28813" w14:textId="77777777" w:rsidR="00BF4089" w:rsidRPr="00BF4089" w:rsidRDefault="009F6693" w:rsidP="00C071AC">
      <w:pPr>
        <w:pStyle w:val="Heading1"/>
        <w:numPr>
          <w:ilvl w:val="0"/>
          <w:numId w:val="2"/>
        </w:numPr>
        <w:rPr>
          <w:i/>
        </w:rPr>
      </w:pPr>
      <w:bookmarkStart w:id="2" w:name="_Toc493876646"/>
      <w:r w:rsidRPr="008C6B2D">
        <w:t>Camera</w:t>
      </w:r>
      <w:bookmarkEnd w:id="2"/>
      <w:r w:rsidR="003E1D34">
        <w:t xml:space="preserve"> </w:t>
      </w:r>
    </w:p>
    <w:p w14:paraId="22BB0158" w14:textId="45CEE1B0" w:rsidR="009F6693" w:rsidRPr="00BF4089" w:rsidRDefault="0076016C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Camera angle utilized in our game is 2D.</w:t>
      </w:r>
    </w:p>
    <w:p w14:paraId="7B2F488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FFE991E" w14:textId="77777777" w:rsidR="00BF4089" w:rsidRDefault="009F6693" w:rsidP="00C071AC">
      <w:pPr>
        <w:pStyle w:val="Heading1"/>
        <w:numPr>
          <w:ilvl w:val="0"/>
          <w:numId w:val="2"/>
        </w:numPr>
      </w:pPr>
      <w:bookmarkStart w:id="3" w:name="_Toc493876647"/>
      <w:r w:rsidRPr="008C6B2D">
        <w:t>Controls</w:t>
      </w:r>
      <w:bookmarkEnd w:id="3"/>
    </w:p>
    <w:p w14:paraId="4544FCB9" w14:textId="42C2DADE" w:rsidR="00BF4089" w:rsidRPr="00BF4089" w:rsidRDefault="005A263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[Coming soon</w:t>
      </w:r>
      <w:r w:rsidR="00223C7A">
        <w:rPr>
          <w:i/>
          <w:sz w:val="24"/>
          <w:szCs w:val="24"/>
        </w:rPr>
        <w:t>, TBD</w:t>
      </w:r>
      <w:r>
        <w:rPr>
          <w:i/>
          <w:sz w:val="24"/>
          <w:szCs w:val="24"/>
        </w:rPr>
        <w:t>]</w:t>
      </w:r>
    </w:p>
    <w:p w14:paraId="02A02379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47D7966" w14:textId="77777777" w:rsidR="009F6693" w:rsidRDefault="009F6693" w:rsidP="004A2FCD">
      <w:pPr>
        <w:pStyle w:val="Heading1"/>
        <w:numPr>
          <w:ilvl w:val="0"/>
          <w:numId w:val="2"/>
        </w:numPr>
      </w:pPr>
      <w:bookmarkStart w:id="4" w:name="_Toc493876648"/>
      <w:r w:rsidRPr="008C6B2D">
        <w:t>Saving and Loading</w:t>
      </w:r>
      <w:bookmarkEnd w:id="4"/>
    </w:p>
    <w:p w14:paraId="6CA730D8" w14:textId="61DF1D3D" w:rsidR="00BF4089" w:rsidRPr="00BF4089" w:rsidRDefault="004A0281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N/A</w:t>
      </w:r>
    </w:p>
    <w:p w14:paraId="6509C9CC" w14:textId="4182B5AE" w:rsidR="00686D09" w:rsidRDefault="00686D09" w:rsidP="00686D09">
      <w:pPr>
        <w:rPr>
          <w:b/>
          <w:sz w:val="24"/>
          <w:szCs w:val="24"/>
        </w:rPr>
      </w:pPr>
    </w:p>
    <w:p w14:paraId="4E80BB3D" w14:textId="11CB1D4B" w:rsidR="004A0281" w:rsidRDefault="004A0281" w:rsidP="00686D09">
      <w:pPr>
        <w:rPr>
          <w:b/>
          <w:sz w:val="24"/>
          <w:szCs w:val="24"/>
        </w:rPr>
      </w:pPr>
    </w:p>
    <w:p w14:paraId="382F7467" w14:textId="77777777" w:rsidR="004A0281" w:rsidRPr="008C6B2D" w:rsidRDefault="004A0281" w:rsidP="00686D09">
      <w:pPr>
        <w:rPr>
          <w:b/>
          <w:sz w:val="24"/>
          <w:szCs w:val="24"/>
        </w:rPr>
      </w:pPr>
    </w:p>
    <w:p w14:paraId="438F96B6" w14:textId="77777777" w:rsidR="009F6693" w:rsidRDefault="009F6693" w:rsidP="004A2FCD">
      <w:pPr>
        <w:pStyle w:val="Heading1"/>
        <w:numPr>
          <w:ilvl w:val="0"/>
          <w:numId w:val="2"/>
        </w:numPr>
      </w:pPr>
      <w:bookmarkStart w:id="5" w:name="_Toc493876649"/>
      <w:r w:rsidRPr="008C6B2D">
        <w:lastRenderedPageBreak/>
        <w:t>Interface</w:t>
      </w:r>
      <w:r w:rsidR="00D668E0">
        <w:t xml:space="preserve"> Sketch</w:t>
      </w:r>
      <w:bookmarkEnd w:id="5"/>
    </w:p>
    <w:p w14:paraId="232D3DB4" w14:textId="417C3BCC" w:rsidR="004A0281" w:rsidRPr="008C6B2D" w:rsidRDefault="00E407D6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0ED2DB" wp14:editId="6553288D">
            <wp:extent cx="5943600" cy="381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ConceptSket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2E9E" w14:textId="77777777" w:rsidR="009F6693" w:rsidRDefault="009F6693" w:rsidP="004A2FCD">
      <w:pPr>
        <w:pStyle w:val="Heading1"/>
        <w:numPr>
          <w:ilvl w:val="0"/>
          <w:numId w:val="2"/>
        </w:numPr>
      </w:pPr>
      <w:bookmarkStart w:id="6" w:name="_Toc493876650"/>
      <w:r w:rsidRPr="008C6B2D">
        <w:t>Menu and Screen Descriptions</w:t>
      </w:r>
      <w:bookmarkEnd w:id="6"/>
    </w:p>
    <w:p w14:paraId="3203E0D5" w14:textId="61302F53" w:rsidR="005A2633" w:rsidRDefault="00223C7A" w:rsidP="00223C7A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Start</w:t>
      </w:r>
    </w:p>
    <w:p w14:paraId="10945B59" w14:textId="67079293" w:rsidR="00223C7A" w:rsidRDefault="00223C7A" w:rsidP="00223C7A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Help</w:t>
      </w:r>
    </w:p>
    <w:p w14:paraId="288F108F" w14:textId="361ED747" w:rsidR="00223C7A" w:rsidRPr="00BF4089" w:rsidRDefault="00223C7A" w:rsidP="00223C7A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Exit</w:t>
      </w:r>
    </w:p>
    <w:p w14:paraId="2FDE1CB5" w14:textId="77777777" w:rsidR="00686D09" w:rsidRDefault="00686D09" w:rsidP="00686D09">
      <w:pPr>
        <w:rPr>
          <w:b/>
          <w:sz w:val="24"/>
          <w:szCs w:val="24"/>
        </w:rPr>
      </w:pPr>
    </w:p>
    <w:p w14:paraId="77001E19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5A8F96D2" w14:textId="77777777" w:rsidR="00BF4089" w:rsidRPr="00BF4089" w:rsidRDefault="009F6693" w:rsidP="004A2FCD">
      <w:pPr>
        <w:pStyle w:val="Heading1"/>
        <w:numPr>
          <w:ilvl w:val="0"/>
          <w:numId w:val="2"/>
        </w:numPr>
      </w:pPr>
      <w:bookmarkStart w:id="7" w:name="_Toc493876651"/>
      <w:r w:rsidRPr="008C6B2D">
        <w:t>Game World</w:t>
      </w:r>
      <w:bookmarkEnd w:id="7"/>
      <w:r w:rsidR="003E1D34">
        <w:t xml:space="preserve"> </w:t>
      </w:r>
    </w:p>
    <w:p w14:paraId="49D6A6C6" w14:textId="2A42579E" w:rsidR="005A2633" w:rsidRPr="00BF4089" w:rsidRDefault="005A2633" w:rsidP="005A2633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[Coming soon]</w:t>
      </w:r>
    </w:p>
    <w:p w14:paraId="190B2309" w14:textId="07130D9D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5B4BDAA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5026A83" w14:textId="4F54BCE2" w:rsidR="004A0281" w:rsidRDefault="009F6693" w:rsidP="00686D09">
      <w:pPr>
        <w:pStyle w:val="Heading1"/>
        <w:numPr>
          <w:ilvl w:val="0"/>
          <w:numId w:val="2"/>
        </w:numPr>
      </w:pPr>
      <w:bookmarkStart w:id="8" w:name="_Toc493876652"/>
      <w:r w:rsidRPr="008C6B2D">
        <w:t>Levels</w:t>
      </w:r>
      <w:bookmarkEnd w:id="8"/>
      <w:r w:rsidRPr="008C6B2D">
        <w:t xml:space="preserve"> </w:t>
      </w:r>
    </w:p>
    <w:p w14:paraId="00DF13FB" w14:textId="3D1C8014" w:rsidR="004A0281" w:rsidRDefault="004A0281" w:rsidP="004A0281"/>
    <w:p w14:paraId="5DF089AC" w14:textId="415F5403" w:rsidR="004A0281" w:rsidRDefault="004A0281" w:rsidP="004A028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1</w:t>
      </w:r>
      <w:r w:rsidRPr="00FF7AAD">
        <w:rPr>
          <w:i/>
          <w:sz w:val="24"/>
          <w:szCs w:val="24"/>
          <w:vertAlign w:val="superscript"/>
        </w:rPr>
        <w:t>st</w:t>
      </w:r>
      <w:r>
        <w:rPr>
          <w:i/>
          <w:sz w:val="24"/>
          <w:szCs w:val="24"/>
        </w:rPr>
        <w:t xml:space="preserve"> level: In this level, the player would fight 2 enemies. Player has 1 bullet type.</w:t>
      </w:r>
    </w:p>
    <w:p w14:paraId="0126D0A2" w14:textId="77777777" w:rsidR="004A0281" w:rsidRDefault="004A0281" w:rsidP="004A0281">
      <w:pPr>
        <w:pStyle w:val="ListParagraph"/>
        <w:rPr>
          <w:i/>
          <w:sz w:val="24"/>
          <w:szCs w:val="24"/>
        </w:rPr>
      </w:pPr>
    </w:p>
    <w:p w14:paraId="6FDE6E03" w14:textId="77777777" w:rsidR="004A0281" w:rsidRDefault="004A0281" w:rsidP="004A028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2</w:t>
      </w:r>
      <w:r w:rsidRPr="00FF7AAD"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level: Here, the player will face multiple enemies. Player gets dual bullet types.</w:t>
      </w:r>
    </w:p>
    <w:p w14:paraId="14EBADE6" w14:textId="77777777" w:rsidR="004A0281" w:rsidRDefault="004A0281" w:rsidP="004A0281">
      <w:pPr>
        <w:pStyle w:val="ListParagraph"/>
        <w:rPr>
          <w:i/>
          <w:sz w:val="24"/>
          <w:szCs w:val="24"/>
        </w:rPr>
      </w:pPr>
    </w:p>
    <w:p w14:paraId="432F63D3" w14:textId="52198A7A" w:rsidR="004A0281" w:rsidRPr="00BF4089" w:rsidRDefault="004A0281" w:rsidP="004A0281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3</w:t>
      </w:r>
      <w:r w:rsidRPr="00FF7AAD">
        <w:rPr>
          <w:i/>
          <w:sz w:val="24"/>
          <w:szCs w:val="24"/>
          <w:vertAlign w:val="superscript"/>
        </w:rPr>
        <w:t>rd</w:t>
      </w:r>
      <w:r>
        <w:rPr>
          <w:i/>
          <w:sz w:val="24"/>
          <w:szCs w:val="24"/>
        </w:rPr>
        <w:t xml:space="preserve"> level: In the final level, player will face 1 large monster size enemy. Player will have multiple bullet types.</w:t>
      </w:r>
    </w:p>
    <w:p w14:paraId="096A56C9" w14:textId="77777777" w:rsidR="004A0281" w:rsidRPr="004A0281" w:rsidRDefault="004A0281" w:rsidP="004A0281"/>
    <w:p w14:paraId="5092658B" w14:textId="77777777" w:rsidR="009F6693" w:rsidRPr="008C6B2D" w:rsidRDefault="009F6693" w:rsidP="004A2FCD">
      <w:pPr>
        <w:pStyle w:val="Heading1"/>
        <w:numPr>
          <w:ilvl w:val="0"/>
          <w:numId w:val="2"/>
        </w:numPr>
      </w:pPr>
      <w:bookmarkStart w:id="9" w:name="_Toc493876653"/>
      <w:r w:rsidRPr="008C6B2D">
        <w:t>Game Progression</w:t>
      </w:r>
      <w:bookmarkEnd w:id="9"/>
    </w:p>
    <w:p w14:paraId="1B4E6A34" w14:textId="08443E5E" w:rsidR="00686D09" w:rsidRDefault="00686D09" w:rsidP="00686D09">
      <w:pPr>
        <w:rPr>
          <w:b/>
          <w:sz w:val="24"/>
          <w:szCs w:val="24"/>
        </w:rPr>
      </w:pPr>
    </w:p>
    <w:p w14:paraId="43F2BED6" w14:textId="037195C7" w:rsidR="00881180" w:rsidRPr="00881180" w:rsidRDefault="00881180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After finishing each level, the player is awarded more bullet types and advances to next level to face more </w:t>
      </w:r>
      <w:r w:rsidR="00A10A44">
        <w:rPr>
          <w:sz w:val="24"/>
          <w:szCs w:val="24"/>
        </w:rPr>
        <w:t>difficult enemies.</w:t>
      </w:r>
    </w:p>
    <w:p w14:paraId="67CBDF8B" w14:textId="0A18F08B" w:rsidR="00686D09" w:rsidRDefault="00BD2E52" w:rsidP="00BD2E52">
      <w:pPr>
        <w:pStyle w:val="ListParagraph"/>
        <w:numPr>
          <w:ilvl w:val="0"/>
          <w:numId w:val="9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Player</w:t>
      </w:r>
    </w:p>
    <w:p w14:paraId="4C93A594" w14:textId="5E1EA47B" w:rsidR="00F40106" w:rsidRDefault="00F40106" w:rsidP="00F40106">
      <w:pPr>
        <w:pStyle w:val="ListParagraph"/>
        <w:ind w:left="1440"/>
        <w:rPr>
          <w:i/>
          <w:sz w:val="24"/>
          <w:szCs w:val="24"/>
        </w:rPr>
      </w:pPr>
    </w:p>
    <w:p w14:paraId="5CEF7DAC" w14:textId="47388DF1" w:rsidR="00BD2E52" w:rsidRDefault="00BD2E52" w:rsidP="00BD2E52">
      <w:pPr>
        <w:pStyle w:val="ListParagraph"/>
        <w:numPr>
          <w:ilvl w:val="0"/>
          <w:numId w:val="9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Enemies (Different in 1</w:t>
      </w:r>
      <w:r w:rsidRPr="00BD2E52">
        <w:rPr>
          <w:i/>
          <w:sz w:val="24"/>
          <w:szCs w:val="24"/>
          <w:vertAlign w:val="superscript"/>
        </w:rPr>
        <w:t>st</w:t>
      </w:r>
      <w:r>
        <w:rPr>
          <w:i/>
          <w:sz w:val="24"/>
          <w:szCs w:val="24"/>
        </w:rPr>
        <w:t>, 2</w:t>
      </w:r>
      <w:r w:rsidRPr="00BD2E52">
        <w:rPr>
          <w:i/>
          <w:sz w:val="24"/>
          <w:szCs w:val="24"/>
          <w:vertAlign w:val="superscript"/>
        </w:rPr>
        <w:t>nd</w:t>
      </w:r>
      <w:r>
        <w:rPr>
          <w:i/>
          <w:sz w:val="24"/>
          <w:szCs w:val="24"/>
        </w:rPr>
        <w:t xml:space="preserve"> and 3</w:t>
      </w:r>
      <w:r w:rsidRPr="00BD2E52">
        <w:rPr>
          <w:i/>
          <w:sz w:val="24"/>
          <w:szCs w:val="24"/>
          <w:vertAlign w:val="superscript"/>
        </w:rPr>
        <w:t>rd</w:t>
      </w:r>
      <w:r>
        <w:rPr>
          <w:i/>
          <w:sz w:val="24"/>
          <w:szCs w:val="24"/>
        </w:rPr>
        <w:t xml:space="preserve"> levels)</w:t>
      </w:r>
    </w:p>
    <w:p w14:paraId="05471A3C" w14:textId="68791D45" w:rsidR="00096619" w:rsidRPr="00096619" w:rsidRDefault="00096619" w:rsidP="00096619">
      <w:pPr>
        <w:pStyle w:val="ListParagraph"/>
        <w:rPr>
          <w:i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53"/>
        <w:gridCol w:w="4083"/>
      </w:tblGrid>
      <w:tr w:rsidR="000F1B54" w14:paraId="5B5CC563" w14:textId="77777777" w:rsidTr="00096619">
        <w:tc>
          <w:tcPr>
            <w:tcW w:w="4788" w:type="dxa"/>
          </w:tcPr>
          <w:p w14:paraId="0201E3D2" w14:textId="0AEC4D87" w:rsidR="00096619" w:rsidRDefault="00096619" w:rsidP="00096619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Protagonist</w:t>
            </w:r>
          </w:p>
        </w:tc>
        <w:tc>
          <w:tcPr>
            <w:tcW w:w="4788" w:type="dxa"/>
          </w:tcPr>
          <w:p w14:paraId="1D8D9368" w14:textId="700DCA42" w:rsidR="00096619" w:rsidRDefault="00096619" w:rsidP="00096619">
            <w:pPr>
              <w:pStyle w:val="ListParagraph"/>
              <w:ind w:left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Enemies</w:t>
            </w:r>
          </w:p>
        </w:tc>
      </w:tr>
      <w:tr w:rsidR="000F1B54" w14:paraId="47979281" w14:textId="77777777" w:rsidTr="00096619">
        <w:tc>
          <w:tcPr>
            <w:tcW w:w="4788" w:type="dxa"/>
          </w:tcPr>
          <w:p w14:paraId="110D582F" w14:textId="23DF8635" w:rsidR="00096619" w:rsidRDefault="000F1B54" w:rsidP="0009661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19840" behindDoc="0" locked="0" layoutInCell="1" allowOverlap="1" wp14:anchorId="6F47F7F0" wp14:editId="5B922712">
                  <wp:simplePos x="0" y="0"/>
                  <wp:positionH relativeFrom="column">
                    <wp:posOffset>818515</wp:posOffset>
                  </wp:positionH>
                  <wp:positionV relativeFrom="paragraph">
                    <wp:posOffset>-13970</wp:posOffset>
                  </wp:positionV>
                  <wp:extent cx="664210" cy="658495"/>
                  <wp:effectExtent l="0" t="0" r="2540" b="8255"/>
                  <wp:wrapThrough wrapText="bothSides">
                    <wp:wrapPolygon edited="0">
                      <wp:start x="8673" y="0"/>
                      <wp:lineTo x="6815" y="5624"/>
                      <wp:lineTo x="6195" y="9373"/>
                      <wp:lineTo x="0" y="13122"/>
                      <wp:lineTo x="0" y="19371"/>
                      <wp:lineTo x="8054" y="21246"/>
                      <wp:lineTo x="13010" y="21246"/>
                      <wp:lineTo x="21063" y="19371"/>
                      <wp:lineTo x="21063" y="13122"/>
                      <wp:lineTo x="15488" y="9998"/>
                      <wp:lineTo x="12390" y="0"/>
                      <wp:lineTo x="8673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er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sz w:val="24"/>
                <w:szCs w:val="24"/>
              </w:rPr>
              <w:t xml:space="preserve">Level 1: </w:t>
            </w:r>
          </w:p>
        </w:tc>
        <w:tc>
          <w:tcPr>
            <w:tcW w:w="4788" w:type="dxa"/>
          </w:tcPr>
          <w:p w14:paraId="47FCC828" w14:textId="3A738403" w:rsidR="00096619" w:rsidRDefault="000F1B54" w:rsidP="0009661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49536" behindDoc="0" locked="0" layoutInCell="1" allowOverlap="1" wp14:anchorId="722161AE" wp14:editId="1451FAB4">
                  <wp:simplePos x="0" y="0"/>
                  <wp:positionH relativeFrom="column">
                    <wp:posOffset>1025525</wp:posOffset>
                  </wp:positionH>
                  <wp:positionV relativeFrom="paragraph">
                    <wp:posOffset>5080</wp:posOffset>
                  </wp:positionV>
                  <wp:extent cx="754380" cy="1207008"/>
                  <wp:effectExtent l="0" t="0" r="7620" b="0"/>
                  <wp:wrapThrough wrapText="bothSides">
                    <wp:wrapPolygon edited="0">
                      <wp:start x="0" y="0"/>
                      <wp:lineTo x="0" y="21145"/>
                      <wp:lineTo x="21273" y="21145"/>
                      <wp:lineTo x="2127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nemy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sz w:val="24"/>
                <w:szCs w:val="24"/>
              </w:rPr>
              <w:t>Level 1:</w:t>
            </w:r>
          </w:p>
        </w:tc>
      </w:tr>
      <w:tr w:rsidR="000F1B54" w14:paraId="78DDC686" w14:textId="77777777" w:rsidTr="00096619">
        <w:tc>
          <w:tcPr>
            <w:tcW w:w="4788" w:type="dxa"/>
          </w:tcPr>
          <w:p w14:paraId="1CDC2EE4" w14:textId="1876FA35" w:rsidR="00096619" w:rsidRDefault="000F1B54" w:rsidP="0009661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39296" behindDoc="0" locked="0" layoutInCell="1" allowOverlap="1" wp14:anchorId="08112401" wp14:editId="5588E3EC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-75565</wp:posOffset>
                  </wp:positionV>
                  <wp:extent cx="664210" cy="658495"/>
                  <wp:effectExtent l="0" t="0" r="2540" b="8255"/>
                  <wp:wrapThrough wrapText="bothSides">
                    <wp:wrapPolygon edited="0">
                      <wp:start x="8673" y="0"/>
                      <wp:lineTo x="6815" y="5624"/>
                      <wp:lineTo x="6195" y="9373"/>
                      <wp:lineTo x="0" y="13122"/>
                      <wp:lineTo x="0" y="19371"/>
                      <wp:lineTo x="8054" y="21246"/>
                      <wp:lineTo x="13010" y="21246"/>
                      <wp:lineTo x="21063" y="19371"/>
                      <wp:lineTo x="21063" y="13122"/>
                      <wp:lineTo x="15488" y="9998"/>
                      <wp:lineTo x="12390" y="0"/>
                      <wp:lineTo x="8673" y="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er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sz w:val="24"/>
                <w:szCs w:val="24"/>
              </w:rPr>
              <w:t>Level 2:</w:t>
            </w:r>
            <w:r>
              <w:rPr>
                <w:i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45FF9401" w14:textId="40DD1A68" w:rsidR="000F1B54" w:rsidRPr="000F1B54" w:rsidRDefault="000F1B54" w:rsidP="000F1B54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 wp14:anchorId="72ED54D5" wp14:editId="543B0DB5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0</wp:posOffset>
                  </wp:positionV>
                  <wp:extent cx="754380" cy="1207008"/>
                  <wp:effectExtent l="0" t="0" r="7620" b="0"/>
                  <wp:wrapThrough wrapText="bothSides">
                    <wp:wrapPolygon edited="0">
                      <wp:start x="0" y="0"/>
                      <wp:lineTo x="0" y="21145"/>
                      <wp:lineTo x="21273" y="21145"/>
                      <wp:lineTo x="21273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nemy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63872" behindDoc="0" locked="0" layoutInCell="1" allowOverlap="1" wp14:anchorId="70A4520A" wp14:editId="323C5F54">
                  <wp:simplePos x="0" y="0"/>
                  <wp:positionH relativeFrom="column">
                    <wp:posOffset>1718945</wp:posOffset>
                  </wp:positionH>
                  <wp:positionV relativeFrom="paragraph">
                    <wp:posOffset>76200</wp:posOffset>
                  </wp:positionV>
                  <wp:extent cx="529590" cy="1009650"/>
                  <wp:effectExtent l="0" t="0" r="3810" b="0"/>
                  <wp:wrapThrough wrapText="bothSides">
                    <wp:wrapPolygon edited="0">
                      <wp:start x="0" y="0"/>
                      <wp:lineTo x="0" y="21192"/>
                      <wp:lineTo x="20978" y="21192"/>
                      <wp:lineTo x="20978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emy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sz w:val="24"/>
                <w:szCs w:val="24"/>
              </w:rPr>
              <w:t xml:space="preserve">Level 2: </w:t>
            </w:r>
          </w:p>
        </w:tc>
      </w:tr>
      <w:tr w:rsidR="000F1B54" w14:paraId="00E746DA" w14:textId="77777777" w:rsidTr="00096619">
        <w:tc>
          <w:tcPr>
            <w:tcW w:w="4788" w:type="dxa"/>
          </w:tcPr>
          <w:p w14:paraId="6F15EC8D" w14:textId="44E80281" w:rsidR="00096619" w:rsidRDefault="000F1B54" w:rsidP="0009661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645440" behindDoc="0" locked="0" layoutInCell="1" allowOverlap="1" wp14:anchorId="7B9A7D5E" wp14:editId="15BE7478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-62230</wp:posOffset>
                  </wp:positionV>
                  <wp:extent cx="664210" cy="658495"/>
                  <wp:effectExtent l="0" t="0" r="2540" b="8255"/>
                  <wp:wrapThrough wrapText="bothSides">
                    <wp:wrapPolygon edited="0">
                      <wp:start x="8673" y="0"/>
                      <wp:lineTo x="6815" y="5624"/>
                      <wp:lineTo x="6195" y="9373"/>
                      <wp:lineTo x="0" y="13122"/>
                      <wp:lineTo x="0" y="19371"/>
                      <wp:lineTo x="8054" y="21246"/>
                      <wp:lineTo x="13010" y="21246"/>
                      <wp:lineTo x="21063" y="19371"/>
                      <wp:lineTo x="21063" y="13122"/>
                      <wp:lineTo x="15488" y="9998"/>
                      <wp:lineTo x="12390" y="0"/>
                      <wp:lineTo x="8673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er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1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sz w:val="24"/>
                <w:szCs w:val="24"/>
              </w:rPr>
              <w:t xml:space="preserve">Level 3: </w:t>
            </w:r>
          </w:p>
        </w:tc>
        <w:tc>
          <w:tcPr>
            <w:tcW w:w="4788" w:type="dxa"/>
          </w:tcPr>
          <w:p w14:paraId="3720D063" w14:textId="3E43D6F8" w:rsidR="00096619" w:rsidRDefault="000F1B54" w:rsidP="00096619">
            <w:pPr>
              <w:pStyle w:val="ListParagraph"/>
              <w:ind w:left="0"/>
              <w:rPr>
                <w:i/>
                <w:sz w:val="24"/>
                <w:szCs w:val="24"/>
              </w:rPr>
            </w:pPr>
            <w:r w:rsidRPr="000F1B54">
              <w:rPr>
                <w:i/>
                <w:sz w:val="24"/>
                <w:szCs w:val="24"/>
              </w:rPr>
              <w:drawing>
                <wp:anchor distT="0" distB="0" distL="114300" distR="114300" simplePos="0" relativeHeight="251697664" behindDoc="0" locked="0" layoutInCell="1" allowOverlap="1" wp14:anchorId="2F2279DF" wp14:editId="20C0DE13">
                  <wp:simplePos x="0" y="0"/>
                  <wp:positionH relativeFrom="column">
                    <wp:posOffset>1276985</wp:posOffset>
                  </wp:positionH>
                  <wp:positionV relativeFrom="paragraph">
                    <wp:posOffset>78740</wp:posOffset>
                  </wp:positionV>
                  <wp:extent cx="529590" cy="1009650"/>
                  <wp:effectExtent l="0" t="0" r="3810" b="0"/>
                  <wp:wrapThrough wrapText="bothSides">
                    <wp:wrapPolygon edited="0">
                      <wp:start x="0" y="0"/>
                      <wp:lineTo x="0" y="21192"/>
                      <wp:lineTo x="20978" y="21192"/>
                      <wp:lineTo x="20978" y="0"/>
                      <wp:lineTo x="0" y="0"/>
                    </wp:wrapPolygon>
                  </wp:wrapThrough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emy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1B54">
              <w:rPr>
                <w:i/>
                <w:sz w:val="24"/>
                <w:szCs w:val="24"/>
              </w:rPr>
              <w:drawing>
                <wp:anchor distT="0" distB="0" distL="114300" distR="114300" simplePos="0" relativeHeight="251683328" behindDoc="0" locked="0" layoutInCell="1" allowOverlap="1" wp14:anchorId="67618E35" wp14:editId="64DAD3A0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2540</wp:posOffset>
                  </wp:positionV>
                  <wp:extent cx="754380" cy="1206500"/>
                  <wp:effectExtent l="0" t="0" r="7620" b="0"/>
                  <wp:wrapThrough wrapText="bothSides">
                    <wp:wrapPolygon edited="0">
                      <wp:start x="0" y="0"/>
                      <wp:lineTo x="0" y="21145"/>
                      <wp:lineTo x="21273" y="21145"/>
                      <wp:lineTo x="21273" y="0"/>
                      <wp:lineTo x="0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nemy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noProof/>
                <w:sz w:val="24"/>
                <w:szCs w:val="24"/>
              </w:rPr>
              <w:drawing>
                <wp:anchor distT="0" distB="0" distL="114300" distR="114300" simplePos="0" relativeHeight="251705856" behindDoc="0" locked="0" layoutInCell="1" allowOverlap="1" wp14:anchorId="15EFE807" wp14:editId="4B9ACE5F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218440</wp:posOffset>
                  </wp:positionV>
                  <wp:extent cx="809625" cy="809625"/>
                  <wp:effectExtent l="0" t="0" r="0" b="9525"/>
                  <wp:wrapThrough wrapText="bothSides">
                    <wp:wrapPolygon edited="0">
                      <wp:start x="6099" y="0"/>
                      <wp:lineTo x="3558" y="3558"/>
                      <wp:lineTo x="3049" y="6099"/>
                      <wp:lineTo x="3558" y="8132"/>
                      <wp:lineTo x="1016" y="9656"/>
                      <wp:lineTo x="1016" y="11181"/>
                      <wp:lineTo x="3049" y="16264"/>
                      <wp:lineTo x="3558" y="21346"/>
                      <wp:lineTo x="17788" y="21346"/>
                      <wp:lineTo x="18296" y="16264"/>
                      <wp:lineTo x="20329" y="12198"/>
                      <wp:lineTo x="20329" y="10165"/>
                      <wp:lineTo x="17788" y="3558"/>
                      <wp:lineTo x="15247" y="0"/>
                      <wp:lineTo x="6099" y="0"/>
                    </wp:wrapPolygon>
                  </wp:wrapThrough>
                  <wp:docPr id="16" name="Picture 16" descr="A picture containing indoor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VS_demilich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i/>
                <w:sz w:val="24"/>
                <w:szCs w:val="24"/>
              </w:rPr>
              <w:t xml:space="preserve">Level 3: </w:t>
            </w:r>
          </w:p>
        </w:tc>
      </w:tr>
    </w:tbl>
    <w:p w14:paraId="5FAA4452" w14:textId="77777777" w:rsidR="00096619" w:rsidRPr="00BD2E52" w:rsidRDefault="00096619" w:rsidP="00096619">
      <w:pPr>
        <w:pStyle w:val="ListParagraph"/>
        <w:ind w:left="1440"/>
        <w:rPr>
          <w:i/>
          <w:sz w:val="24"/>
          <w:szCs w:val="24"/>
        </w:rPr>
      </w:pPr>
    </w:p>
    <w:p w14:paraId="134BB5AF" w14:textId="62DD8D82" w:rsidR="00686D09" w:rsidRPr="008C6B2D" w:rsidRDefault="00686D09" w:rsidP="00686D09">
      <w:pPr>
        <w:rPr>
          <w:b/>
          <w:sz w:val="24"/>
          <w:szCs w:val="24"/>
        </w:rPr>
      </w:pPr>
    </w:p>
    <w:p w14:paraId="5A85BA69" w14:textId="04CBCCC5" w:rsidR="009F6693" w:rsidRDefault="009F6693" w:rsidP="00453635">
      <w:pPr>
        <w:pStyle w:val="Heading1"/>
        <w:numPr>
          <w:ilvl w:val="0"/>
          <w:numId w:val="2"/>
        </w:numPr>
      </w:pPr>
      <w:bookmarkStart w:id="10" w:name="_Toc493876655"/>
      <w:r w:rsidRPr="008C6B2D">
        <w:lastRenderedPageBreak/>
        <w:t>Non-player Characters</w:t>
      </w:r>
      <w:bookmarkEnd w:id="10"/>
    </w:p>
    <w:p w14:paraId="574D450E" w14:textId="61321808" w:rsidR="005C2F0F" w:rsidRPr="005C2F0F" w:rsidRDefault="00A10A44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4A5F0E0A" w14:textId="634B8CCF" w:rsidR="00686D09" w:rsidRPr="008C6B2D" w:rsidRDefault="00686D09" w:rsidP="00686D09">
      <w:pPr>
        <w:rPr>
          <w:b/>
          <w:sz w:val="24"/>
          <w:szCs w:val="24"/>
        </w:rPr>
      </w:pPr>
    </w:p>
    <w:p w14:paraId="3BAA7B50" w14:textId="4A4EF24D" w:rsidR="009F6693" w:rsidRDefault="009F6693" w:rsidP="00EF733F">
      <w:pPr>
        <w:pStyle w:val="Heading1"/>
        <w:numPr>
          <w:ilvl w:val="0"/>
          <w:numId w:val="2"/>
        </w:numPr>
      </w:pPr>
      <w:bookmarkStart w:id="11" w:name="_Toc493876656"/>
      <w:r w:rsidRPr="008C6B2D">
        <w:t>Enemies</w:t>
      </w:r>
      <w:bookmarkEnd w:id="11"/>
    </w:p>
    <w:p w14:paraId="74D92F57" w14:textId="1EE754AE" w:rsidR="00A10A44" w:rsidRDefault="00A10A44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First 2 levels will have smaller enemies.</w:t>
      </w:r>
    </w:p>
    <w:p w14:paraId="50ADCFEC" w14:textId="7DB3BE45" w:rsidR="00A10A44" w:rsidRPr="00A10A44" w:rsidRDefault="00A10A44" w:rsidP="00686D09">
      <w:pPr>
        <w:rPr>
          <w:sz w:val="24"/>
          <w:szCs w:val="24"/>
        </w:rPr>
      </w:pPr>
      <w:r>
        <w:rPr>
          <w:sz w:val="24"/>
          <w:szCs w:val="24"/>
        </w:rPr>
        <w:tab/>
        <w:t>The 3</w:t>
      </w:r>
      <w:r w:rsidRPr="00A10A44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and final level will have 1 monster enemy.</w:t>
      </w:r>
    </w:p>
    <w:p w14:paraId="3D6C7100" w14:textId="67E24755" w:rsidR="009F6693" w:rsidRDefault="009F6693" w:rsidP="00EF733F">
      <w:pPr>
        <w:pStyle w:val="Heading1"/>
        <w:numPr>
          <w:ilvl w:val="0"/>
          <w:numId w:val="2"/>
        </w:numPr>
      </w:pPr>
      <w:bookmarkStart w:id="12" w:name="_Toc493876657"/>
      <w:r w:rsidRPr="008C6B2D">
        <w:t>Weapons</w:t>
      </w:r>
      <w:bookmarkEnd w:id="12"/>
    </w:p>
    <w:p w14:paraId="705D4F3D" w14:textId="4BF9E6CF" w:rsidR="00686D09" w:rsidRDefault="004060B0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A2633">
        <w:rPr>
          <w:sz w:val="24"/>
          <w:szCs w:val="24"/>
        </w:rPr>
        <w:t>Player will get more bullet types as each level is completed.</w:t>
      </w:r>
    </w:p>
    <w:p w14:paraId="697C0C84" w14:textId="5D6632E9" w:rsidR="005A2633" w:rsidRPr="005A2633" w:rsidRDefault="005A2633" w:rsidP="005A2633">
      <w:pPr>
        <w:pStyle w:val="ListParagraph"/>
        <w:rPr>
          <w:i/>
          <w:sz w:val="24"/>
          <w:szCs w:val="24"/>
        </w:rPr>
      </w:pPr>
      <w:r>
        <w:rPr>
          <w:sz w:val="24"/>
          <w:szCs w:val="24"/>
        </w:rPr>
        <w:t xml:space="preserve">The type of bullets to be used: </w:t>
      </w:r>
      <w:r>
        <w:rPr>
          <w:i/>
          <w:sz w:val="24"/>
          <w:szCs w:val="24"/>
        </w:rPr>
        <w:t>[Coming soon]</w:t>
      </w:r>
      <w:bookmarkStart w:id="13" w:name="_GoBack"/>
      <w:bookmarkEnd w:id="13"/>
    </w:p>
    <w:p w14:paraId="46B5D377" w14:textId="270582F0" w:rsidR="009F6693" w:rsidRDefault="009F6693" w:rsidP="00EF733F">
      <w:pPr>
        <w:pStyle w:val="Heading1"/>
        <w:numPr>
          <w:ilvl w:val="0"/>
          <w:numId w:val="2"/>
        </w:numPr>
      </w:pPr>
      <w:bookmarkStart w:id="14" w:name="_Toc493876658"/>
      <w:r w:rsidRPr="008C6B2D">
        <w:t>Items</w:t>
      </w:r>
      <w:bookmarkEnd w:id="14"/>
    </w:p>
    <w:p w14:paraId="487E6342" w14:textId="6F35F43A" w:rsidR="00686D09" w:rsidRPr="005C2F0F" w:rsidRDefault="004060B0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N/A</w:t>
      </w:r>
    </w:p>
    <w:p w14:paraId="33B2AB73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686837C3" w14:textId="77777777" w:rsidR="005C2F0F" w:rsidRPr="005C2F0F" w:rsidRDefault="009F6693" w:rsidP="00EF733F">
      <w:pPr>
        <w:pStyle w:val="Heading1"/>
        <w:numPr>
          <w:ilvl w:val="0"/>
          <w:numId w:val="2"/>
        </w:numPr>
      </w:pPr>
      <w:bookmarkStart w:id="15" w:name="_Toc493876659"/>
      <w:r w:rsidRPr="008C6B2D">
        <w:t>Abilities</w:t>
      </w:r>
      <w:bookmarkEnd w:id="15"/>
    </w:p>
    <w:p w14:paraId="01301DA5" w14:textId="4EABD5AA" w:rsidR="00686D09" w:rsidRPr="001776A5" w:rsidRDefault="004060B0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1776A5">
        <w:rPr>
          <w:sz w:val="24"/>
          <w:szCs w:val="24"/>
        </w:rPr>
        <w:t xml:space="preserve">Player </w:t>
      </w:r>
      <w:proofErr w:type="gramStart"/>
      <w:r w:rsidR="001776A5">
        <w:rPr>
          <w:sz w:val="24"/>
          <w:szCs w:val="24"/>
        </w:rPr>
        <w:t>is able to</w:t>
      </w:r>
      <w:proofErr w:type="gramEnd"/>
      <w:r w:rsidR="001776A5">
        <w:rPr>
          <w:sz w:val="24"/>
          <w:szCs w:val="24"/>
        </w:rPr>
        <w:t xml:space="preserve"> move left and right, in order to avoid taking hit from enemies and pick a better </w:t>
      </w:r>
      <w:r w:rsidR="00FC4E25">
        <w:rPr>
          <w:sz w:val="24"/>
          <w:szCs w:val="24"/>
        </w:rPr>
        <w:t>position to shoot.</w:t>
      </w:r>
    </w:p>
    <w:p w14:paraId="2DEDE256" w14:textId="77777777" w:rsidR="009F6693" w:rsidRPr="008C6B2D" w:rsidRDefault="009F6693" w:rsidP="00EF733F">
      <w:pPr>
        <w:pStyle w:val="Heading1"/>
        <w:numPr>
          <w:ilvl w:val="0"/>
          <w:numId w:val="2"/>
        </w:numPr>
      </w:pPr>
      <w:bookmarkStart w:id="16" w:name="_Toc493876660"/>
      <w:r w:rsidRPr="008C6B2D">
        <w:t>Vehicles</w:t>
      </w:r>
      <w:bookmarkEnd w:id="16"/>
    </w:p>
    <w:p w14:paraId="1A10DB35" w14:textId="6D209770" w:rsidR="00686D09" w:rsidRPr="004060B0" w:rsidRDefault="004060B0" w:rsidP="00686D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Space ship will be the primary space craft used by player when playing.</w:t>
      </w:r>
    </w:p>
    <w:p w14:paraId="13B636B1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05CE97F" w14:textId="77777777" w:rsidR="009F6693" w:rsidRPr="008C6B2D" w:rsidRDefault="009F6693" w:rsidP="00EF733F">
      <w:pPr>
        <w:pStyle w:val="Heading1"/>
        <w:numPr>
          <w:ilvl w:val="0"/>
          <w:numId w:val="2"/>
        </w:numPr>
      </w:pPr>
      <w:bookmarkStart w:id="17" w:name="_Toc493876661"/>
      <w:r w:rsidRPr="008C6B2D">
        <w:t>Script</w:t>
      </w:r>
      <w:bookmarkEnd w:id="17"/>
    </w:p>
    <w:p w14:paraId="17769062" w14:textId="13EA6D3A" w:rsidR="00686D09" w:rsidRPr="00FC4E25" w:rsidRDefault="00FC4E25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[Coming soon</w:t>
      </w:r>
      <w:r w:rsidR="008B4486">
        <w:rPr>
          <w:sz w:val="24"/>
          <w:szCs w:val="24"/>
        </w:rPr>
        <w:t>, TBD</w:t>
      </w:r>
      <w:r>
        <w:rPr>
          <w:sz w:val="24"/>
          <w:szCs w:val="24"/>
        </w:rPr>
        <w:t>]</w:t>
      </w:r>
    </w:p>
    <w:p w14:paraId="3A8DB64D" w14:textId="77777777" w:rsidR="00686D09" w:rsidRPr="005C2F0F" w:rsidRDefault="009F6693" w:rsidP="00EF733F">
      <w:pPr>
        <w:pStyle w:val="Heading1"/>
        <w:numPr>
          <w:ilvl w:val="0"/>
          <w:numId w:val="2"/>
        </w:numPr>
      </w:pPr>
      <w:bookmarkStart w:id="18" w:name="_Toc493876662"/>
      <w:r w:rsidRPr="005C2F0F">
        <w:t>Scoring</w:t>
      </w:r>
      <w:bookmarkEnd w:id="18"/>
    </w:p>
    <w:p w14:paraId="69977260" w14:textId="1E5C6397" w:rsidR="00686D09" w:rsidRPr="00FC4E25" w:rsidRDefault="00FC4E25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C4E25">
        <w:rPr>
          <w:sz w:val="24"/>
          <w:szCs w:val="24"/>
        </w:rPr>
        <w:t>[Coming soon</w:t>
      </w:r>
      <w:r w:rsidR="008B4486">
        <w:rPr>
          <w:sz w:val="24"/>
          <w:szCs w:val="24"/>
        </w:rPr>
        <w:t>, TBD</w:t>
      </w:r>
      <w:r w:rsidRPr="00FC4E25">
        <w:rPr>
          <w:sz w:val="24"/>
          <w:szCs w:val="24"/>
        </w:rPr>
        <w:t>]</w:t>
      </w:r>
    </w:p>
    <w:p w14:paraId="720BB4DF" w14:textId="77777777" w:rsidR="005C2F0F" w:rsidRPr="005C2F0F" w:rsidRDefault="009F6693" w:rsidP="00EF733F">
      <w:pPr>
        <w:pStyle w:val="Heading1"/>
        <w:numPr>
          <w:ilvl w:val="0"/>
          <w:numId w:val="2"/>
        </w:numPr>
      </w:pPr>
      <w:bookmarkStart w:id="19" w:name="_Toc493876663"/>
      <w:r w:rsidRPr="008C6B2D">
        <w:t>Puzzles/Mini-games</w:t>
      </w:r>
      <w:bookmarkEnd w:id="19"/>
    </w:p>
    <w:p w14:paraId="4626D3B6" w14:textId="2821E8B3" w:rsidR="00686D09" w:rsidRPr="004060B0" w:rsidRDefault="004060B0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N/A</w:t>
      </w:r>
    </w:p>
    <w:p w14:paraId="5A94BAF7" w14:textId="77777777" w:rsidR="00686D09" w:rsidRPr="005C2F0F" w:rsidRDefault="009F6693" w:rsidP="00EF733F">
      <w:pPr>
        <w:pStyle w:val="Heading1"/>
        <w:numPr>
          <w:ilvl w:val="0"/>
          <w:numId w:val="2"/>
        </w:numPr>
      </w:pPr>
      <w:bookmarkStart w:id="20" w:name="_Toc493876664"/>
      <w:r w:rsidRPr="008C6B2D">
        <w:t>Bonuses</w:t>
      </w:r>
      <w:bookmarkEnd w:id="20"/>
    </w:p>
    <w:p w14:paraId="16D58B5F" w14:textId="2B9A287E" w:rsidR="00686D09" w:rsidRPr="004060B0" w:rsidRDefault="004060B0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N/A</w:t>
      </w:r>
    </w:p>
    <w:p w14:paraId="195075BC" w14:textId="77777777" w:rsidR="009F6693" w:rsidRPr="008C6B2D" w:rsidRDefault="009F6693" w:rsidP="00EF733F">
      <w:pPr>
        <w:pStyle w:val="Heading1"/>
        <w:numPr>
          <w:ilvl w:val="0"/>
          <w:numId w:val="2"/>
        </w:numPr>
      </w:pPr>
      <w:bookmarkStart w:id="21" w:name="_Toc493876665"/>
      <w:r w:rsidRPr="008C6B2D">
        <w:lastRenderedPageBreak/>
        <w:t>Cheat Codes</w:t>
      </w:r>
      <w:bookmarkEnd w:id="21"/>
    </w:p>
    <w:p w14:paraId="3EC165F1" w14:textId="44C18454" w:rsidR="00686D09" w:rsidRPr="004060B0" w:rsidRDefault="004060B0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4060B0">
        <w:rPr>
          <w:sz w:val="24"/>
          <w:szCs w:val="24"/>
        </w:rPr>
        <w:t>N/A</w:t>
      </w:r>
    </w:p>
    <w:p w14:paraId="1C70B4AE" w14:textId="77777777" w:rsidR="005C2F0F" w:rsidRDefault="009F6693" w:rsidP="00EF733F">
      <w:pPr>
        <w:pStyle w:val="Heading1"/>
        <w:numPr>
          <w:ilvl w:val="0"/>
          <w:numId w:val="2"/>
        </w:numPr>
      </w:pPr>
      <w:bookmarkStart w:id="22" w:name="_Toc493876666"/>
      <w:r w:rsidRPr="008C6B2D">
        <w:t xml:space="preserve">Sound </w:t>
      </w:r>
      <w:r w:rsidR="003E1D34">
        <w:t>Index</w:t>
      </w:r>
      <w:bookmarkEnd w:id="22"/>
    </w:p>
    <w:p w14:paraId="12526D76" w14:textId="1A525F12" w:rsidR="00686D09" w:rsidRPr="00FC4E25" w:rsidRDefault="00FC4E25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C4E25">
        <w:rPr>
          <w:sz w:val="24"/>
          <w:szCs w:val="24"/>
        </w:rPr>
        <w:t>[Coming soon]</w:t>
      </w:r>
    </w:p>
    <w:p w14:paraId="7F3E06CE" w14:textId="77777777" w:rsidR="009F6693" w:rsidRDefault="009F6693" w:rsidP="00EF733F">
      <w:pPr>
        <w:pStyle w:val="Heading1"/>
        <w:numPr>
          <w:ilvl w:val="0"/>
          <w:numId w:val="2"/>
        </w:numPr>
      </w:pPr>
      <w:bookmarkStart w:id="23" w:name="_Toc493876667"/>
      <w:r w:rsidRPr="008C6B2D">
        <w:t xml:space="preserve">Story </w:t>
      </w:r>
      <w:r w:rsidR="003E1D34">
        <w:t>Index</w:t>
      </w:r>
      <w:bookmarkEnd w:id="23"/>
    </w:p>
    <w:p w14:paraId="26CC2651" w14:textId="52D3FA65" w:rsidR="00686D09" w:rsidRPr="00FC4E25" w:rsidRDefault="00FC4E25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FC4E25">
        <w:rPr>
          <w:sz w:val="24"/>
          <w:szCs w:val="24"/>
        </w:rPr>
        <w:t>[Coming soon]</w:t>
      </w:r>
    </w:p>
    <w:p w14:paraId="248C925D" w14:textId="2DD0737C" w:rsidR="00686D09" w:rsidRPr="004060B0" w:rsidRDefault="009F6693" w:rsidP="00686D09">
      <w:pPr>
        <w:pStyle w:val="Heading1"/>
        <w:numPr>
          <w:ilvl w:val="0"/>
          <w:numId w:val="2"/>
        </w:numPr>
      </w:pPr>
      <w:bookmarkStart w:id="24" w:name="_Toc493876668"/>
      <w:r w:rsidRPr="008C6B2D">
        <w:t xml:space="preserve">Art </w:t>
      </w:r>
      <w:r w:rsidR="005C2F0F">
        <w:t xml:space="preserve">/ Multimedia </w:t>
      </w:r>
      <w:r w:rsidR="003E1D34">
        <w:t>Index</w:t>
      </w:r>
      <w:bookmarkEnd w:id="24"/>
    </w:p>
    <w:p w14:paraId="3FD7CE58" w14:textId="36661142" w:rsidR="00686D09" w:rsidRPr="003937A9" w:rsidRDefault="003937A9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937A9">
        <w:rPr>
          <w:sz w:val="24"/>
          <w:szCs w:val="24"/>
        </w:rPr>
        <w:t>[Coming soon]</w:t>
      </w:r>
    </w:p>
    <w:p w14:paraId="5513CBEA" w14:textId="77777777" w:rsidR="009F6693" w:rsidRDefault="009F6693" w:rsidP="00EF733F">
      <w:pPr>
        <w:pStyle w:val="Heading1"/>
        <w:numPr>
          <w:ilvl w:val="0"/>
          <w:numId w:val="2"/>
        </w:numPr>
      </w:pPr>
      <w:bookmarkStart w:id="25" w:name="_Toc493876669"/>
      <w:r w:rsidRPr="008C6B2D">
        <w:t>Design Notes</w:t>
      </w:r>
      <w:bookmarkEnd w:id="25"/>
    </w:p>
    <w:p w14:paraId="7713D77E" w14:textId="2BDDDB26" w:rsidR="00686D09" w:rsidRPr="003937A9" w:rsidRDefault="003937A9" w:rsidP="00686D0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3937A9">
        <w:rPr>
          <w:sz w:val="24"/>
          <w:szCs w:val="24"/>
        </w:rPr>
        <w:t>[Coming soon]</w:t>
      </w:r>
    </w:p>
    <w:p w14:paraId="4F3EEFF0" w14:textId="77777777" w:rsidR="009F6693" w:rsidRDefault="009F6693" w:rsidP="00EF733F">
      <w:pPr>
        <w:pStyle w:val="Heading1"/>
        <w:numPr>
          <w:ilvl w:val="0"/>
          <w:numId w:val="2"/>
        </w:numPr>
      </w:pPr>
      <w:bookmarkStart w:id="26" w:name="_Toc493876670"/>
      <w:r w:rsidRPr="008C6B2D">
        <w:t>Future Features</w:t>
      </w:r>
      <w:bookmarkEnd w:id="26"/>
    </w:p>
    <w:p w14:paraId="3C87AB12" w14:textId="452E7C88" w:rsidR="005C2F0F" w:rsidRPr="005C2F0F" w:rsidRDefault="003937A9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N/A</w:t>
      </w:r>
    </w:p>
    <w:sectPr w:rsidR="005C2F0F" w:rsidRPr="005C2F0F" w:rsidSect="008E601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36C19" w14:textId="77777777" w:rsidR="00040C56" w:rsidRDefault="00040C56" w:rsidP="00C152DC">
      <w:pPr>
        <w:spacing w:after="0" w:line="240" w:lineRule="auto"/>
      </w:pPr>
      <w:r>
        <w:separator/>
      </w:r>
    </w:p>
  </w:endnote>
  <w:endnote w:type="continuationSeparator" w:id="0">
    <w:p w14:paraId="2A5AD430" w14:textId="77777777" w:rsidR="00040C56" w:rsidRDefault="00040C5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2CD3C" w14:textId="11CC2EA8" w:rsidR="00881180" w:rsidRDefault="0088118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86496B">
      <w:rPr>
        <w:rFonts w:asciiTheme="majorHAnsi" w:hAnsiTheme="majorHAnsi"/>
        <w:b/>
      </w:rPr>
      <w:t>2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1B54" w:rsidRPr="000F1B54">
      <w:rPr>
        <w:rFonts w:asciiTheme="majorHAnsi" w:hAnsiTheme="majorHAnsi"/>
        <w:noProof/>
      </w:rPr>
      <w:t>6</w:t>
    </w:r>
    <w:r>
      <w:rPr>
        <w:rFonts w:asciiTheme="majorHAnsi" w:hAnsiTheme="majorHAnsi"/>
        <w:noProof/>
      </w:rPr>
      <w:fldChar w:fldCharType="end"/>
    </w:r>
  </w:p>
  <w:p w14:paraId="14C86937" w14:textId="77777777" w:rsidR="00881180" w:rsidRDefault="00881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8DFFE" w14:textId="21B35C07" w:rsidR="00881180" w:rsidRDefault="00040C5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881180">
          <w:rPr>
            <w:rFonts w:asciiTheme="majorHAnsi" w:hAnsiTheme="majorHAnsi"/>
          </w:rPr>
          <w:t>[Type text]</w:t>
        </w:r>
      </w:sdtContent>
    </w:sdt>
    <w:r w:rsidR="00881180">
      <w:rPr>
        <w:rFonts w:asciiTheme="majorHAnsi" w:hAnsiTheme="majorHAnsi"/>
      </w:rPr>
      <w:ptab w:relativeTo="margin" w:alignment="right" w:leader="none"/>
    </w:r>
    <w:r w:rsidR="00881180">
      <w:rPr>
        <w:rFonts w:asciiTheme="majorHAnsi" w:hAnsiTheme="majorHAnsi"/>
      </w:rPr>
      <w:t xml:space="preserve">Page </w:t>
    </w:r>
    <w:r w:rsidR="00881180">
      <w:fldChar w:fldCharType="begin"/>
    </w:r>
    <w:r w:rsidR="00881180">
      <w:instrText xml:space="preserve"> PAGE   \* MERGEFORMAT </w:instrText>
    </w:r>
    <w:r w:rsidR="00881180">
      <w:fldChar w:fldCharType="separate"/>
    </w:r>
    <w:r w:rsidR="000F1B54" w:rsidRPr="000F1B54">
      <w:rPr>
        <w:rFonts w:asciiTheme="majorHAnsi" w:hAnsiTheme="majorHAnsi"/>
        <w:noProof/>
      </w:rPr>
      <w:t>7</w:t>
    </w:r>
    <w:r w:rsidR="00881180">
      <w:rPr>
        <w:rFonts w:asciiTheme="majorHAnsi" w:hAnsiTheme="majorHAnsi"/>
        <w:noProof/>
      </w:rPr>
      <w:fldChar w:fldCharType="end"/>
    </w:r>
  </w:p>
  <w:p w14:paraId="1135E94B" w14:textId="77777777" w:rsidR="00881180" w:rsidRDefault="00881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13FF3" w14:textId="77777777" w:rsidR="0086496B" w:rsidRDefault="00864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C2ABC" w14:textId="77777777" w:rsidR="00040C56" w:rsidRDefault="00040C56" w:rsidP="00C152DC">
      <w:pPr>
        <w:spacing w:after="0" w:line="240" w:lineRule="auto"/>
      </w:pPr>
      <w:r>
        <w:separator/>
      </w:r>
    </w:p>
  </w:footnote>
  <w:footnote w:type="continuationSeparator" w:id="0">
    <w:p w14:paraId="2B8C6E4D" w14:textId="77777777" w:rsidR="00040C56" w:rsidRDefault="00040C5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881180" w14:paraId="397F1E1A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2816319" w14:textId="533CE165" w:rsidR="00881180" w:rsidRDefault="00881180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Space shooter with 3 levels and multiple bullets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10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38C35ACC" w14:textId="167C079B" w:rsidR="00881180" w:rsidRDefault="00223C7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7, 2017</w:t>
              </w:r>
            </w:p>
          </w:tc>
        </w:sdtContent>
      </w:sdt>
    </w:tr>
  </w:tbl>
  <w:p w14:paraId="5CB29BB1" w14:textId="77777777" w:rsidR="00881180" w:rsidRDefault="008811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881180" w14:paraId="03E1EF11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7-10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1D614630" w14:textId="398292A0" w:rsidR="00881180" w:rsidRPr="00C152DC" w:rsidRDefault="00223C7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7,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37CE6413" w14:textId="46A91312" w:rsidR="00881180" w:rsidRDefault="00881180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Space shooter with 3 levels and multiple bullets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D9D2191" w14:textId="77777777" w:rsidR="00881180" w:rsidRDefault="008811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FE06E" w14:textId="77777777" w:rsidR="0086496B" w:rsidRDefault="008649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537F"/>
    <w:multiLevelType w:val="hybridMultilevel"/>
    <w:tmpl w:val="F32685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4F8B"/>
    <w:multiLevelType w:val="hybridMultilevel"/>
    <w:tmpl w:val="C05ACD56"/>
    <w:lvl w:ilvl="0" w:tplc="5C42D2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1227C7"/>
    <w:multiLevelType w:val="hybridMultilevel"/>
    <w:tmpl w:val="F83CAB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1650D"/>
    <w:multiLevelType w:val="hybridMultilevel"/>
    <w:tmpl w:val="F83EF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00F1B"/>
    <w:multiLevelType w:val="hybridMultilevel"/>
    <w:tmpl w:val="7382C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FF215D"/>
    <w:multiLevelType w:val="hybridMultilevel"/>
    <w:tmpl w:val="AD1219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43736"/>
    <w:multiLevelType w:val="hybridMultilevel"/>
    <w:tmpl w:val="C8B2C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0E0D4C"/>
    <w:multiLevelType w:val="hybridMultilevel"/>
    <w:tmpl w:val="97B696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066F5"/>
    <w:multiLevelType w:val="hybridMultilevel"/>
    <w:tmpl w:val="1DD4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0C56"/>
    <w:rsid w:val="00041C8A"/>
    <w:rsid w:val="00071947"/>
    <w:rsid w:val="00080D8D"/>
    <w:rsid w:val="00096619"/>
    <w:rsid w:val="000B2102"/>
    <w:rsid w:val="000F1B54"/>
    <w:rsid w:val="001776A5"/>
    <w:rsid w:val="001B6998"/>
    <w:rsid w:val="001E1380"/>
    <w:rsid w:val="00223C7A"/>
    <w:rsid w:val="002445DF"/>
    <w:rsid w:val="00371884"/>
    <w:rsid w:val="003937A9"/>
    <w:rsid w:val="003B4FB0"/>
    <w:rsid w:val="003E1D34"/>
    <w:rsid w:val="003E1D56"/>
    <w:rsid w:val="004060B0"/>
    <w:rsid w:val="00420F46"/>
    <w:rsid w:val="00453635"/>
    <w:rsid w:val="004A0281"/>
    <w:rsid w:val="004A2FCD"/>
    <w:rsid w:val="00524212"/>
    <w:rsid w:val="0052734F"/>
    <w:rsid w:val="005A2633"/>
    <w:rsid w:val="005B4C9C"/>
    <w:rsid w:val="005C2F0F"/>
    <w:rsid w:val="005C6BF9"/>
    <w:rsid w:val="006738B8"/>
    <w:rsid w:val="00686D09"/>
    <w:rsid w:val="00691022"/>
    <w:rsid w:val="006C2D1A"/>
    <w:rsid w:val="00721115"/>
    <w:rsid w:val="00744BAC"/>
    <w:rsid w:val="0076016C"/>
    <w:rsid w:val="00764AAC"/>
    <w:rsid w:val="00783A1A"/>
    <w:rsid w:val="00794358"/>
    <w:rsid w:val="007D2A8E"/>
    <w:rsid w:val="007F183F"/>
    <w:rsid w:val="00861EA5"/>
    <w:rsid w:val="00863A9B"/>
    <w:rsid w:val="0086496B"/>
    <w:rsid w:val="00881180"/>
    <w:rsid w:val="008B4486"/>
    <w:rsid w:val="008C2B0D"/>
    <w:rsid w:val="008C6B2D"/>
    <w:rsid w:val="008E113E"/>
    <w:rsid w:val="008E601F"/>
    <w:rsid w:val="008F3C94"/>
    <w:rsid w:val="009148C4"/>
    <w:rsid w:val="00953C99"/>
    <w:rsid w:val="009553D1"/>
    <w:rsid w:val="00996533"/>
    <w:rsid w:val="0099727D"/>
    <w:rsid w:val="009A4D42"/>
    <w:rsid w:val="009B5AA4"/>
    <w:rsid w:val="009F6693"/>
    <w:rsid w:val="00A10A44"/>
    <w:rsid w:val="00A52275"/>
    <w:rsid w:val="00A63509"/>
    <w:rsid w:val="00AA765B"/>
    <w:rsid w:val="00AD223E"/>
    <w:rsid w:val="00B034AD"/>
    <w:rsid w:val="00B14D57"/>
    <w:rsid w:val="00BD2E52"/>
    <w:rsid w:val="00BF4089"/>
    <w:rsid w:val="00C071AC"/>
    <w:rsid w:val="00C152DC"/>
    <w:rsid w:val="00CB5BA3"/>
    <w:rsid w:val="00D668E0"/>
    <w:rsid w:val="00D75CE6"/>
    <w:rsid w:val="00D82416"/>
    <w:rsid w:val="00DE304F"/>
    <w:rsid w:val="00DF6506"/>
    <w:rsid w:val="00E22CDC"/>
    <w:rsid w:val="00E407D6"/>
    <w:rsid w:val="00E47B20"/>
    <w:rsid w:val="00E86097"/>
    <w:rsid w:val="00E94C46"/>
    <w:rsid w:val="00EB6F93"/>
    <w:rsid w:val="00EF733F"/>
    <w:rsid w:val="00F15433"/>
    <w:rsid w:val="00F35C9E"/>
    <w:rsid w:val="00F362D0"/>
    <w:rsid w:val="00F40106"/>
    <w:rsid w:val="00FC4E25"/>
    <w:rsid w:val="00FE1A5F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8C11"/>
  <w15:docId w15:val="{433CDEAA-6AC5-4F32-9C62-0173161D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9B5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5AA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6B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B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2017-10-07T00:00:00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C326CC33-061A-46CA-9CA1-D8CA9DD8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254</TotalTime>
  <Pages>7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shooter with 3 levels and multiple bullets</vt:lpstr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 with 3 levels and multiple bullets</dc:title>
  <dc:subject>Game Design Document</dc:subject>
  <dc:creator>Safi Ullah Tanvir, Tarunjit Singh, Alnoor Sultan</dc:creator>
  <cp:lastModifiedBy>tarunjit singh</cp:lastModifiedBy>
  <cp:revision>55</cp:revision>
  <dcterms:created xsi:type="dcterms:W3CDTF">2011-07-15T01:03:00Z</dcterms:created>
  <dcterms:modified xsi:type="dcterms:W3CDTF">2017-10-07T14:06:00Z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